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C66" w:rsidRDefault="00131C66" w:rsidP="00545C48">
      <w:pPr>
        <w:tabs>
          <w:tab w:val="center" w:pos="4680"/>
        </w:tabs>
        <w:suppressAutoHyphens/>
        <w:jc w:val="center"/>
        <w:rPr>
          <w:rFonts w:ascii="Times New Roman" w:hAnsi="Times New Roman"/>
          <w:b/>
          <w:spacing w:val="-3"/>
          <w:sz w:val="28"/>
          <w:szCs w:val="28"/>
          <w:lang w:val="en-GB"/>
        </w:rPr>
      </w:pPr>
    </w:p>
    <w:p w:rsidR="009D7EEB" w:rsidRPr="004809FE" w:rsidRDefault="009D7EEB" w:rsidP="00545C48">
      <w:pPr>
        <w:tabs>
          <w:tab w:val="center" w:pos="4680"/>
        </w:tabs>
        <w:suppressAutoHyphens/>
        <w:jc w:val="center"/>
        <w:rPr>
          <w:rFonts w:ascii="Times New Roman" w:hAnsi="Times New Roman"/>
          <w:b/>
          <w:spacing w:val="-3"/>
          <w:sz w:val="28"/>
          <w:szCs w:val="28"/>
          <w:lang w:val="en-GB"/>
        </w:rPr>
      </w:pPr>
      <w:r w:rsidRPr="004809FE">
        <w:rPr>
          <w:rFonts w:ascii="Times New Roman" w:hAnsi="Times New Roman"/>
          <w:b/>
          <w:spacing w:val="-3"/>
          <w:sz w:val="28"/>
          <w:szCs w:val="28"/>
          <w:lang w:val="en-GB"/>
        </w:rPr>
        <w:fldChar w:fldCharType="begin"/>
      </w:r>
      <w:r w:rsidRPr="004809FE">
        <w:rPr>
          <w:rFonts w:ascii="Times New Roman" w:hAnsi="Times New Roman"/>
          <w:b/>
          <w:spacing w:val="-3"/>
          <w:sz w:val="28"/>
          <w:szCs w:val="28"/>
          <w:lang w:val="en-GB"/>
        </w:rPr>
        <w:instrText xml:space="preserve">PRIVATE </w:instrText>
      </w:r>
      <w:r w:rsidRPr="004809FE">
        <w:rPr>
          <w:rFonts w:ascii="Times New Roman" w:hAnsi="Times New Roman"/>
          <w:b/>
          <w:spacing w:val="-3"/>
          <w:sz w:val="28"/>
          <w:szCs w:val="28"/>
          <w:lang w:val="en-GB"/>
        </w:rPr>
        <w:fldChar w:fldCharType="end"/>
      </w:r>
      <w:r w:rsidR="008A105F" w:rsidRPr="004809FE">
        <w:rPr>
          <w:rFonts w:ascii="Times New Roman" w:hAnsi="Times New Roman"/>
          <w:b/>
          <w:spacing w:val="-3"/>
          <w:sz w:val="28"/>
          <w:szCs w:val="28"/>
          <w:lang w:val="en-GB"/>
        </w:rPr>
        <w:t>Synthesis of Acetaminophen</w:t>
      </w:r>
    </w:p>
    <w:p w:rsidR="004809FE" w:rsidRDefault="004809FE" w:rsidP="00545C48">
      <w:pPr>
        <w:tabs>
          <w:tab w:val="center" w:pos="4680"/>
        </w:tabs>
        <w:suppressAutoHyphens/>
        <w:jc w:val="center"/>
        <w:rPr>
          <w:rFonts w:ascii="Times New Roman" w:hAnsi="Times New Roman"/>
          <w:spacing w:val="-3"/>
          <w:szCs w:val="24"/>
          <w:lang w:val="en-GB"/>
        </w:rPr>
      </w:pPr>
    </w:p>
    <w:p w:rsidR="009D7EEB" w:rsidRPr="00763DD4" w:rsidRDefault="00FC0B23" w:rsidP="00545C48">
      <w:pPr>
        <w:tabs>
          <w:tab w:val="center" w:pos="4680"/>
        </w:tabs>
        <w:suppressAutoHyphens/>
        <w:jc w:val="center"/>
        <w:rPr>
          <w:rFonts w:ascii="Times New Roman" w:hAnsi="Times New Roman"/>
          <w:spacing w:val="-3"/>
          <w:szCs w:val="24"/>
          <w:lang w:val="en-GB"/>
        </w:rPr>
      </w:pPr>
      <w:r w:rsidRPr="00763DD4">
        <w:rPr>
          <w:rFonts w:ascii="Times New Roman" w:hAnsi="Times New Roman"/>
          <w:spacing w:val="-3"/>
          <w:szCs w:val="24"/>
          <w:lang w:val="en-GB"/>
        </w:rPr>
        <w:t>5</w:t>
      </w:r>
      <w:r w:rsidR="009D7EEB" w:rsidRPr="00763DD4">
        <w:rPr>
          <w:rFonts w:ascii="Times New Roman" w:hAnsi="Times New Roman"/>
          <w:spacing w:val="-3"/>
          <w:szCs w:val="24"/>
          <w:lang w:val="en-GB"/>
        </w:rPr>
        <w:t>0 Marks Total</w:t>
      </w:r>
    </w:p>
    <w:p w:rsidR="00763DD4" w:rsidRPr="00763DD4" w:rsidRDefault="00763DD4" w:rsidP="004A54E0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</w:p>
    <w:p w:rsidR="004809FE" w:rsidRDefault="00131C66" w:rsidP="004A54E0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  <w:r>
        <w:rPr>
          <w:rFonts w:ascii="Times New Roman" w:hAnsi="Times New Roman"/>
          <w:b/>
          <w:spacing w:val="-3"/>
          <w:szCs w:val="24"/>
          <w:lang w:val="en-GB"/>
        </w:rPr>
        <w:t>This is a modified formal lab report, review information in Appendix A of the CHEM 123L manual form information on writing this type of report.</w:t>
      </w:r>
    </w:p>
    <w:p w:rsidR="00131C66" w:rsidRDefault="00131C66" w:rsidP="004A54E0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</w:p>
    <w:p w:rsidR="00131C66" w:rsidRDefault="00131C66" w:rsidP="004A54E0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</w:p>
    <w:p w:rsidR="00744D00" w:rsidRPr="00763DD4" w:rsidRDefault="00763DD4" w:rsidP="004A54E0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  <w:r w:rsidRPr="00763DD4">
        <w:rPr>
          <w:rFonts w:ascii="Times New Roman" w:hAnsi="Times New Roman"/>
          <w:b/>
          <w:spacing w:val="-3"/>
          <w:szCs w:val="24"/>
          <w:lang w:val="en-GB"/>
        </w:rPr>
        <w:t xml:space="preserve">1 mark:  </w:t>
      </w:r>
      <w:r w:rsidR="00131C66">
        <w:rPr>
          <w:rFonts w:ascii="Times New Roman" w:hAnsi="Times New Roman"/>
          <w:spacing w:val="-3"/>
          <w:szCs w:val="24"/>
          <w:lang w:val="en-GB"/>
        </w:rPr>
        <w:t>information fields filled in</w:t>
      </w:r>
    </w:p>
    <w:p w:rsidR="00630C73" w:rsidRPr="00763DD4" w:rsidRDefault="00630C73" w:rsidP="00545C48">
      <w:pPr>
        <w:rPr>
          <w:rFonts w:ascii="Times New Roman" w:hAnsi="Times New Roman"/>
          <w:szCs w:val="24"/>
        </w:rPr>
      </w:pPr>
    </w:p>
    <w:p w:rsidR="00535E01" w:rsidRPr="00763DD4" w:rsidRDefault="00763DD4" w:rsidP="00131C66">
      <w:pPr>
        <w:rPr>
          <w:rFonts w:ascii="Times New Roman" w:hAnsi="Times New Roman"/>
          <w:b/>
          <w:szCs w:val="24"/>
        </w:rPr>
      </w:pPr>
      <w:r w:rsidRPr="00763DD4">
        <w:rPr>
          <w:rFonts w:ascii="Times New Roman" w:hAnsi="Times New Roman"/>
          <w:b/>
          <w:szCs w:val="24"/>
        </w:rPr>
        <w:t>Purpose</w:t>
      </w:r>
      <w:r w:rsidR="00535E01" w:rsidRPr="00763DD4">
        <w:rPr>
          <w:rFonts w:ascii="Times New Roman" w:hAnsi="Times New Roman"/>
          <w:b/>
          <w:szCs w:val="24"/>
        </w:rPr>
        <w:t>:</w:t>
      </w:r>
      <w:r w:rsidR="00545C48" w:rsidRPr="00763DD4">
        <w:rPr>
          <w:rFonts w:ascii="Times New Roman" w:hAnsi="Times New Roman"/>
          <w:b/>
          <w:szCs w:val="24"/>
        </w:rPr>
        <w:t xml:space="preserve">  </w:t>
      </w:r>
      <w:r w:rsidRPr="00763DD4">
        <w:rPr>
          <w:rFonts w:ascii="Times New Roman" w:hAnsi="Times New Roman"/>
          <w:b/>
          <w:szCs w:val="24"/>
        </w:rPr>
        <w:t>given, no marks</w:t>
      </w:r>
    </w:p>
    <w:p w:rsidR="00744D00" w:rsidRPr="00763DD4" w:rsidRDefault="00744D00" w:rsidP="00545C48">
      <w:pPr>
        <w:rPr>
          <w:rFonts w:ascii="Times New Roman" w:hAnsi="Times New Roman"/>
          <w:szCs w:val="24"/>
        </w:rPr>
      </w:pPr>
    </w:p>
    <w:p w:rsidR="00763DD4" w:rsidRPr="00763DD4" w:rsidRDefault="009F6CF6" w:rsidP="00131C66">
      <w:pPr>
        <w:rPr>
          <w:rFonts w:ascii="Times New Roman" w:hAnsi="Times New Roman"/>
          <w:b/>
          <w:szCs w:val="24"/>
        </w:rPr>
      </w:pPr>
      <w:r w:rsidRPr="00763DD4">
        <w:rPr>
          <w:rFonts w:ascii="Times New Roman" w:hAnsi="Times New Roman"/>
          <w:b/>
          <w:szCs w:val="24"/>
        </w:rPr>
        <w:t>Observations:</w:t>
      </w:r>
      <w:r w:rsidR="009D7EEB" w:rsidRPr="00763DD4">
        <w:rPr>
          <w:rFonts w:ascii="Times New Roman" w:hAnsi="Times New Roman"/>
          <w:b/>
          <w:szCs w:val="24"/>
        </w:rPr>
        <w:t xml:space="preserve">  </w:t>
      </w:r>
      <w:bookmarkStart w:id="0" w:name="_GoBack"/>
      <w:bookmarkEnd w:id="0"/>
    </w:p>
    <w:p w:rsidR="004809FE" w:rsidRDefault="004809FE" w:rsidP="00545C48">
      <w:pPr>
        <w:rPr>
          <w:rFonts w:ascii="Times New Roman" w:hAnsi="Times New Roman"/>
          <w:b/>
          <w:szCs w:val="24"/>
        </w:rPr>
      </w:pPr>
    </w:p>
    <w:p w:rsidR="009F6CF6" w:rsidRPr="00131C66" w:rsidRDefault="00131C66" w:rsidP="00131C66">
      <w:pPr>
        <w:pStyle w:val="ListParagraph"/>
        <w:numPr>
          <w:ilvl w:val="0"/>
          <w:numId w:val="31"/>
        </w:numPr>
        <w:rPr>
          <w:rFonts w:ascii="Times New Roman" w:hAnsi="Times New Roman"/>
          <w:b/>
          <w:szCs w:val="24"/>
        </w:rPr>
      </w:pPr>
      <w:r w:rsidRPr="00131C66">
        <w:rPr>
          <w:rFonts w:ascii="Times New Roman" w:hAnsi="Times New Roman"/>
          <w:b/>
          <w:szCs w:val="24"/>
        </w:rPr>
        <w:t>Values</w:t>
      </w:r>
      <w:r w:rsidR="00763DD4" w:rsidRPr="00131C66">
        <w:rPr>
          <w:rFonts w:ascii="Times New Roman" w:hAnsi="Times New Roman"/>
          <w:b/>
          <w:szCs w:val="24"/>
        </w:rPr>
        <w:t xml:space="preserve">:  </w:t>
      </w:r>
      <w:r w:rsidR="00763DD4" w:rsidRPr="00131C66">
        <w:rPr>
          <w:rFonts w:ascii="Times New Roman" w:hAnsi="Times New Roman"/>
          <w:b/>
          <w:i/>
          <w:szCs w:val="24"/>
        </w:rPr>
        <w:t>3 marks</w:t>
      </w:r>
    </w:p>
    <w:p w:rsidR="00763DD4" w:rsidRPr="00131C66" w:rsidRDefault="00131C66" w:rsidP="00131C66">
      <w:pPr>
        <w:pStyle w:val="ListParagraph"/>
        <w:numPr>
          <w:ilvl w:val="0"/>
          <w:numId w:val="31"/>
        </w:numPr>
        <w:rPr>
          <w:rFonts w:ascii="Times New Roman" w:hAnsi="Times New Roman"/>
          <w:b/>
          <w:szCs w:val="24"/>
        </w:rPr>
      </w:pPr>
      <w:r w:rsidRPr="00131C66">
        <w:rPr>
          <w:rFonts w:ascii="Times New Roman" w:hAnsi="Times New Roman"/>
          <w:b/>
          <w:szCs w:val="24"/>
        </w:rPr>
        <w:t>Descriptions</w:t>
      </w:r>
      <w:r w:rsidR="00763DD4" w:rsidRPr="00131C66">
        <w:rPr>
          <w:rFonts w:ascii="Times New Roman" w:hAnsi="Times New Roman"/>
          <w:b/>
          <w:szCs w:val="24"/>
        </w:rPr>
        <w:t xml:space="preserve">:  </w:t>
      </w:r>
      <w:r w:rsidR="00763DD4" w:rsidRPr="00131C66">
        <w:rPr>
          <w:rFonts w:ascii="Times New Roman" w:hAnsi="Times New Roman"/>
          <w:b/>
          <w:i/>
          <w:szCs w:val="24"/>
        </w:rPr>
        <w:t>4 marks</w:t>
      </w:r>
    </w:p>
    <w:p w:rsidR="00763DD4" w:rsidRPr="00131C66" w:rsidRDefault="00763DD4" w:rsidP="00131C66">
      <w:pPr>
        <w:pStyle w:val="ListParagraph"/>
        <w:numPr>
          <w:ilvl w:val="0"/>
          <w:numId w:val="31"/>
        </w:numPr>
        <w:rPr>
          <w:rFonts w:ascii="Times New Roman" w:hAnsi="Times New Roman"/>
          <w:b/>
          <w:i/>
          <w:szCs w:val="24"/>
        </w:rPr>
      </w:pPr>
      <w:r w:rsidRPr="00131C66">
        <w:rPr>
          <w:rFonts w:ascii="Times New Roman" w:hAnsi="Times New Roman"/>
          <w:b/>
          <w:szCs w:val="24"/>
        </w:rPr>
        <w:t xml:space="preserve">Table:  </w:t>
      </w:r>
      <w:r w:rsidRPr="00131C66">
        <w:rPr>
          <w:rFonts w:ascii="Times New Roman" w:hAnsi="Times New Roman"/>
          <w:b/>
          <w:i/>
          <w:szCs w:val="24"/>
        </w:rPr>
        <w:t>2 marks</w:t>
      </w:r>
    </w:p>
    <w:p w:rsidR="00763DD4" w:rsidRPr="00763DD4" w:rsidRDefault="00763DD4" w:rsidP="00763DD4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  <w:szCs w:val="24"/>
          <w:lang w:val="en-GB"/>
        </w:rPr>
      </w:pPr>
    </w:p>
    <w:p w:rsidR="00763DD4" w:rsidRPr="00763DD4" w:rsidRDefault="00763DD4" w:rsidP="00763DD4">
      <w:pPr>
        <w:tabs>
          <w:tab w:val="left" w:pos="-720"/>
        </w:tabs>
        <w:suppressAutoHyphens/>
        <w:ind w:left="720"/>
        <w:rPr>
          <w:rFonts w:ascii="Times New Roman" w:hAnsi="Times New Roman"/>
          <w:spacing w:val="-3"/>
          <w:szCs w:val="24"/>
          <w:lang w:val="en-GB"/>
        </w:rPr>
      </w:pPr>
    </w:p>
    <w:p w:rsidR="008A105F" w:rsidRPr="00763DD4" w:rsidRDefault="008A105F" w:rsidP="00131C66">
      <w:pPr>
        <w:rPr>
          <w:rFonts w:ascii="Times New Roman" w:hAnsi="Times New Roman"/>
          <w:b/>
          <w:szCs w:val="24"/>
        </w:rPr>
      </w:pPr>
      <w:r w:rsidRPr="00763DD4">
        <w:rPr>
          <w:rFonts w:ascii="Times New Roman" w:hAnsi="Times New Roman"/>
          <w:b/>
          <w:szCs w:val="24"/>
        </w:rPr>
        <w:t>Results and Calculations:</w:t>
      </w:r>
      <w:r w:rsidR="00545C48" w:rsidRPr="00763DD4">
        <w:rPr>
          <w:rFonts w:ascii="Times New Roman" w:hAnsi="Times New Roman"/>
          <w:b/>
          <w:szCs w:val="24"/>
        </w:rPr>
        <w:t xml:space="preserve">  </w:t>
      </w:r>
    </w:p>
    <w:p w:rsidR="004809FE" w:rsidRDefault="004809FE" w:rsidP="00763DD4">
      <w:pPr>
        <w:rPr>
          <w:rFonts w:ascii="Times New Roman" w:hAnsi="Times New Roman"/>
          <w:b/>
          <w:szCs w:val="24"/>
        </w:rPr>
      </w:pPr>
    </w:p>
    <w:p w:rsidR="008A105F" w:rsidRPr="00131C66" w:rsidRDefault="00131C66" w:rsidP="00131C66">
      <w:pPr>
        <w:pStyle w:val="ListParagraph"/>
        <w:numPr>
          <w:ilvl w:val="0"/>
          <w:numId w:val="32"/>
        </w:numPr>
        <w:rPr>
          <w:rFonts w:ascii="Times New Roman" w:hAnsi="Times New Roman"/>
          <w:b/>
          <w:szCs w:val="24"/>
        </w:rPr>
      </w:pPr>
      <w:r w:rsidRPr="00131C66">
        <w:rPr>
          <w:rFonts w:ascii="Times New Roman" w:hAnsi="Times New Roman"/>
          <w:b/>
          <w:szCs w:val="24"/>
        </w:rPr>
        <w:t>E</w:t>
      </w:r>
      <w:r w:rsidR="008A105F" w:rsidRPr="00131C66">
        <w:rPr>
          <w:rFonts w:ascii="Times New Roman" w:hAnsi="Times New Roman"/>
          <w:b/>
          <w:szCs w:val="24"/>
        </w:rPr>
        <w:t>quation</w:t>
      </w:r>
      <w:r w:rsidRPr="00131C66">
        <w:rPr>
          <w:rFonts w:ascii="Times New Roman" w:hAnsi="Times New Roman"/>
          <w:b/>
          <w:szCs w:val="24"/>
        </w:rPr>
        <w:t xml:space="preserve">: </w:t>
      </w:r>
      <w:r w:rsidR="008C1791" w:rsidRPr="00131C66">
        <w:rPr>
          <w:rFonts w:ascii="Times New Roman" w:hAnsi="Times New Roman"/>
          <w:b/>
          <w:i/>
          <w:szCs w:val="24"/>
        </w:rPr>
        <w:t>2</w:t>
      </w:r>
      <w:r w:rsidR="008A105F" w:rsidRPr="00131C66">
        <w:rPr>
          <w:rFonts w:ascii="Times New Roman" w:hAnsi="Times New Roman"/>
          <w:b/>
          <w:i/>
          <w:szCs w:val="24"/>
        </w:rPr>
        <w:t xml:space="preserve"> marks</w:t>
      </w:r>
    </w:p>
    <w:p w:rsidR="008A105F" w:rsidRPr="00131C66" w:rsidRDefault="008A105F" w:rsidP="00131C66">
      <w:pPr>
        <w:pStyle w:val="ListParagraph"/>
        <w:numPr>
          <w:ilvl w:val="0"/>
          <w:numId w:val="32"/>
        </w:numPr>
        <w:rPr>
          <w:rFonts w:ascii="Times New Roman" w:hAnsi="Times New Roman"/>
          <w:b/>
          <w:szCs w:val="24"/>
        </w:rPr>
      </w:pPr>
      <w:r w:rsidRPr="00131C66">
        <w:rPr>
          <w:rFonts w:ascii="Times New Roman" w:hAnsi="Times New Roman"/>
          <w:b/>
          <w:szCs w:val="24"/>
        </w:rPr>
        <w:t>C</w:t>
      </w:r>
      <w:r w:rsidR="00131C66" w:rsidRPr="00131C66">
        <w:rPr>
          <w:rFonts w:ascii="Times New Roman" w:hAnsi="Times New Roman"/>
          <w:b/>
          <w:szCs w:val="24"/>
        </w:rPr>
        <w:t>alculation for theoretical yield:</w:t>
      </w:r>
      <w:r w:rsidRPr="00131C66">
        <w:rPr>
          <w:rFonts w:ascii="Times New Roman" w:hAnsi="Times New Roman"/>
          <w:b/>
          <w:szCs w:val="24"/>
        </w:rPr>
        <w:t xml:space="preserve"> </w:t>
      </w:r>
      <w:r w:rsidR="008C1791" w:rsidRPr="00131C66">
        <w:rPr>
          <w:rFonts w:ascii="Times New Roman" w:hAnsi="Times New Roman"/>
          <w:b/>
          <w:i/>
          <w:szCs w:val="24"/>
        </w:rPr>
        <w:t>3</w:t>
      </w:r>
      <w:r w:rsidRPr="00131C66">
        <w:rPr>
          <w:rFonts w:ascii="Times New Roman" w:hAnsi="Times New Roman"/>
          <w:b/>
          <w:i/>
          <w:szCs w:val="24"/>
        </w:rPr>
        <w:t xml:space="preserve"> marks</w:t>
      </w:r>
    </w:p>
    <w:p w:rsidR="008A105F" w:rsidRPr="00131C66" w:rsidRDefault="008A105F" w:rsidP="00131C66">
      <w:pPr>
        <w:pStyle w:val="ListParagraph"/>
        <w:numPr>
          <w:ilvl w:val="0"/>
          <w:numId w:val="32"/>
        </w:numPr>
        <w:rPr>
          <w:rFonts w:ascii="Times New Roman" w:hAnsi="Times New Roman"/>
          <w:b/>
          <w:szCs w:val="24"/>
        </w:rPr>
      </w:pPr>
      <w:r w:rsidRPr="00131C66">
        <w:rPr>
          <w:rFonts w:ascii="Times New Roman" w:hAnsi="Times New Roman"/>
          <w:b/>
          <w:szCs w:val="24"/>
        </w:rPr>
        <w:t>Calculation of percent yield</w:t>
      </w:r>
      <w:r w:rsidR="00131C66" w:rsidRPr="00131C66">
        <w:rPr>
          <w:rFonts w:ascii="Times New Roman" w:hAnsi="Times New Roman"/>
          <w:b/>
          <w:szCs w:val="24"/>
        </w:rPr>
        <w:t xml:space="preserve">:  </w:t>
      </w:r>
      <w:r w:rsidR="00C03BD2" w:rsidRPr="00131C66">
        <w:rPr>
          <w:rFonts w:ascii="Times New Roman" w:hAnsi="Times New Roman"/>
          <w:b/>
          <w:i/>
          <w:szCs w:val="24"/>
        </w:rPr>
        <w:t>2</w:t>
      </w:r>
      <w:r w:rsidRPr="00131C66">
        <w:rPr>
          <w:rFonts w:ascii="Times New Roman" w:hAnsi="Times New Roman"/>
          <w:b/>
          <w:i/>
          <w:szCs w:val="24"/>
        </w:rPr>
        <w:t xml:space="preserve"> marks</w:t>
      </w:r>
    </w:p>
    <w:p w:rsidR="00763DD4" w:rsidRPr="00131C66" w:rsidRDefault="00763DD4" w:rsidP="00131C66">
      <w:pPr>
        <w:pStyle w:val="ListParagraph"/>
        <w:numPr>
          <w:ilvl w:val="0"/>
          <w:numId w:val="32"/>
        </w:numPr>
        <w:rPr>
          <w:rFonts w:ascii="Times New Roman" w:hAnsi="Times New Roman"/>
          <w:b/>
          <w:szCs w:val="24"/>
        </w:rPr>
      </w:pPr>
      <w:r w:rsidRPr="00131C66">
        <w:rPr>
          <w:rFonts w:ascii="Times New Roman" w:hAnsi="Times New Roman"/>
          <w:b/>
          <w:szCs w:val="24"/>
        </w:rPr>
        <w:t>What mass</w:t>
      </w:r>
      <w:r w:rsidR="00131C66" w:rsidRPr="00131C66">
        <w:rPr>
          <w:rFonts w:ascii="Times New Roman" w:hAnsi="Times New Roman"/>
          <w:b/>
          <w:szCs w:val="24"/>
        </w:rPr>
        <w:t>:</w:t>
      </w:r>
      <w:r w:rsidRPr="00131C66">
        <w:rPr>
          <w:rFonts w:ascii="Times New Roman" w:hAnsi="Times New Roman"/>
          <w:b/>
          <w:szCs w:val="24"/>
        </w:rPr>
        <w:t xml:space="preserve"> </w:t>
      </w:r>
      <w:r w:rsidRPr="00131C66">
        <w:rPr>
          <w:rFonts w:ascii="Times New Roman" w:hAnsi="Times New Roman"/>
          <w:b/>
          <w:i/>
          <w:szCs w:val="24"/>
        </w:rPr>
        <w:t>1 mark</w:t>
      </w:r>
    </w:p>
    <w:p w:rsidR="00763DD4" w:rsidRPr="00131C66" w:rsidRDefault="00763DD4" w:rsidP="00131C66">
      <w:pPr>
        <w:pStyle w:val="ListParagraph"/>
        <w:numPr>
          <w:ilvl w:val="0"/>
          <w:numId w:val="32"/>
        </w:numPr>
        <w:rPr>
          <w:rFonts w:ascii="Times New Roman" w:hAnsi="Times New Roman"/>
          <w:b/>
          <w:szCs w:val="24"/>
        </w:rPr>
      </w:pPr>
      <w:r w:rsidRPr="00131C66">
        <w:rPr>
          <w:rFonts w:ascii="Times New Roman" w:hAnsi="Times New Roman"/>
          <w:b/>
          <w:szCs w:val="24"/>
        </w:rPr>
        <w:t xml:space="preserve">Theoretical </w:t>
      </w:r>
      <w:r w:rsidR="00131C66" w:rsidRPr="00131C66">
        <w:rPr>
          <w:rFonts w:ascii="Times New Roman" w:hAnsi="Times New Roman"/>
          <w:b/>
          <w:szCs w:val="24"/>
        </w:rPr>
        <w:t>comparison</w:t>
      </w:r>
      <w:r w:rsidRPr="00131C66">
        <w:rPr>
          <w:rFonts w:ascii="Times New Roman" w:hAnsi="Times New Roman"/>
          <w:b/>
          <w:szCs w:val="24"/>
        </w:rPr>
        <w:t xml:space="preserve"> </w:t>
      </w:r>
      <w:r w:rsidRPr="00131C66">
        <w:rPr>
          <w:rFonts w:ascii="Times New Roman" w:hAnsi="Times New Roman"/>
          <w:b/>
          <w:i/>
          <w:szCs w:val="24"/>
        </w:rPr>
        <w:t>2 marks</w:t>
      </w:r>
    </w:p>
    <w:p w:rsidR="00763DD4" w:rsidRPr="00131C66" w:rsidRDefault="00763DD4" w:rsidP="00131C66">
      <w:pPr>
        <w:pStyle w:val="ListParagraph"/>
        <w:numPr>
          <w:ilvl w:val="0"/>
          <w:numId w:val="32"/>
        </w:numPr>
        <w:rPr>
          <w:rFonts w:ascii="Times New Roman" w:hAnsi="Times New Roman"/>
          <w:b/>
          <w:szCs w:val="24"/>
        </w:rPr>
      </w:pPr>
      <w:r w:rsidRPr="00131C66">
        <w:rPr>
          <w:rFonts w:ascii="Times New Roman" w:hAnsi="Times New Roman"/>
          <w:b/>
          <w:szCs w:val="24"/>
        </w:rPr>
        <w:t>Causes of deviation</w:t>
      </w:r>
      <w:r w:rsidR="00131C66" w:rsidRPr="00131C66">
        <w:rPr>
          <w:rFonts w:ascii="Times New Roman" w:hAnsi="Times New Roman"/>
          <w:b/>
          <w:szCs w:val="24"/>
        </w:rPr>
        <w:t xml:space="preserve">:  </w:t>
      </w:r>
      <w:r w:rsidRPr="00131C66">
        <w:rPr>
          <w:rFonts w:ascii="Times New Roman" w:hAnsi="Times New Roman"/>
          <w:b/>
          <w:i/>
          <w:szCs w:val="24"/>
        </w:rPr>
        <w:t>2 marks</w:t>
      </w:r>
    </w:p>
    <w:p w:rsidR="004809FE" w:rsidRDefault="004809FE" w:rsidP="00545C48">
      <w:pPr>
        <w:rPr>
          <w:rFonts w:ascii="Times New Roman" w:hAnsi="Times New Roman"/>
          <w:b/>
          <w:szCs w:val="24"/>
        </w:rPr>
      </w:pPr>
    </w:p>
    <w:p w:rsidR="00C23758" w:rsidRPr="00763DD4" w:rsidRDefault="00C23758" w:rsidP="00131C66">
      <w:pPr>
        <w:rPr>
          <w:rFonts w:ascii="Times New Roman" w:hAnsi="Times New Roman"/>
          <w:b/>
          <w:i/>
          <w:szCs w:val="24"/>
        </w:rPr>
      </w:pPr>
      <w:r w:rsidRPr="00763DD4">
        <w:rPr>
          <w:rFonts w:ascii="Times New Roman" w:hAnsi="Times New Roman"/>
          <w:b/>
          <w:szCs w:val="24"/>
        </w:rPr>
        <w:t>Questions:</w:t>
      </w:r>
      <w:r w:rsidR="00545C48" w:rsidRPr="00763DD4">
        <w:rPr>
          <w:rFonts w:ascii="Times New Roman" w:hAnsi="Times New Roman"/>
          <w:b/>
          <w:szCs w:val="24"/>
        </w:rPr>
        <w:t xml:space="preserve">  </w:t>
      </w:r>
    </w:p>
    <w:p w:rsidR="004809FE" w:rsidRDefault="004809FE" w:rsidP="00E50C59">
      <w:pPr>
        <w:tabs>
          <w:tab w:val="left" w:pos="-720"/>
          <w:tab w:val="left" w:pos="0"/>
        </w:tabs>
        <w:suppressAutoHyphens/>
        <w:ind w:left="720" w:hanging="720"/>
        <w:rPr>
          <w:rFonts w:ascii="Times Roman" w:hAnsi="Times Roman"/>
          <w:spacing w:val="-3"/>
          <w:szCs w:val="24"/>
          <w:lang w:val="en-GB"/>
        </w:rPr>
      </w:pPr>
    </w:p>
    <w:p w:rsidR="00545C48" w:rsidRPr="00131C66" w:rsidRDefault="00A77266" w:rsidP="00131C66">
      <w:pPr>
        <w:pStyle w:val="ListParagraph"/>
        <w:numPr>
          <w:ilvl w:val="0"/>
          <w:numId w:val="33"/>
        </w:numPr>
        <w:tabs>
          <w:tab w:val="left" w:pos="-720"/>
          <w:tab w:val="left" w:pos="0"/>
        </w:tabs>
        <w:suppressAutoHyphens/>
        <w:rPr>
          <w:rFonts w:ascii="Times New Roman" w:hAnsi="Times New Roman"/>
          <w:b/>
          <w:i/>
          <w:spacing w:val="-3"/>
          <w:szCs w:val="24"/>
          <w:lang w:val="en-GB"/>
        </w:rPr>
      </w:pPr>
      <w:r w:rsidRPr="00131C66">
        <w:rPr>
          <w:rFonts w:ascii="Times Roman" w:hAnsi="Times Roman"/>
          <w:spacing w:val="-3"/>
          <w:szCs w:val="24"/>
          <w:lang w:val="en-GB"/>
        </w:rPr>
        <w:t>1</w:t>
      </w:r>
      <w:r w:rsidR="00E50C59" w:rsidRPr="00131C66">
        <w:rPr>
          <w:rFonts w:ascii="Times Roman" w:hAnsi="Times Roman"/>
          <w:spacing w:val="-3"/>
          <w:szCs w:val="24"/>
          <w:lang w:val="en-GB"/>
        </w:rPr>
        <w:t>a</w:t>
      </w:r>
      <w:r w:rsidRPr="00131C66">
        <w:rPr>
          <w:rFonts w:ascii="Times Roman" w:hAnsi="Times Roman"/>
          <w:spacing w:val="-3"/>
          <w:szCs w:val="24"/>
          <w:lang w:val="en-GB"/>
        </w:rPr>
        <w:t>)</w:t>
      </w:r>
      <w:r w:rsidRPr="00131C66">
        <w:rPr>
          <w:rFonts w:ascii="Times Roman" w:hAnsi="Times Roman"/>
          <w:spacing w:val="-3"/>
          <w:szCs w:val="24"/>
          <w:lang w:val="en-GB"/>
        </w:rPr>
        <w:tab/>
      </w:r>
      <w:r w:rsidR="00545C48" w:rsidRPr="00131C66">
        <w:rPr>
          <w:rFonts w:ascii="Times New Roman" w:hAnsi="Times New Roman"/>
          <w:b/>
          <w:i/>
          <w:spacing w:val="-3"/>
          <w:szCs w:val="24"/>
          <w:lang w:val="en-GB"/>
        </w:rPr>
        <w:t>2 marks</w:t>
      </w:r>
    </w:p>
    <w:p w:rsidR="00A77266" w:rsidRPr="00131C66" w:rsidRDefault="00E50C59" w:rsidP="00131C66">
      <w:pPr>
        <w:pStyle w:val="ListParagraph"/>
        <w:numPr>
          <w:ilvl w:val="0"/>
          <w:numId w:val="33"/>
        </w:numPr>
        <w:tabs>
          <w:tab w:val="left" w:pos="-720"/>
          <w:tab w:val="left" w:pos="0"/>
        </w:tabs>
        <w:suppressAutoHyphens/>
        <w:rPr>
          <w:rFonts w:ascii="Times Roman" w:hAnsi="Times Roman"/>
          <w:spacing w:val="-3"/>
          <w:szCs w:val="24"/>
          <w:lang w:val="en-GB"/>
        </w:rPr>
      </w:pPr>
      <w:r w:rsidRPr="00131C66">
        <w:rPr>
          <w:rFonts w:ascii="Times Roman" w:hAnsi="Times Roman"/>
          <w:spacing w:val="-3"/>
          <w:szCs w:val="24"/>
          <w:lang w:val="en-GB"/>
        </w:rPr>
        <w:t>1</w:t>
      </w:r>
      <w:r w:rsidR="00A77266" w:rsidRPr="00131C66">
        <w:rPr>
          <w:rFonts w:ascii="Times Roman" w:hAnsi="Times Roman"/>
          <w:spacing w:val="-3"/>
          <w:szCs w:val="24"/>
          <w:lang w:val="en-GB"/>
        </w:rPr>
        <w:t xml:space="preserve">b)  </w:t>
      </w:r>
      <w:r w:rsidRPr="00131C66">
        <w:rPr>
          <w:rFonts w:ascii="Times Roman" w:hAnsi="Times Roman"/>
          <w:spacing w:val="-3"/>
          <w:szCs w:val="24"/>
          <w:lang w:val="en-GB"/>
        </w:rPr>
        <w:tab/>
      </w:r>
      <w:r w:rsidR="00A77266" w:rsidRPr="00131C66">
        <w:rPr>
          <w:rFonts w:ascii="Times Roman" w:hAnsi="Times Roman"/>
          <w:b/>
          <w:i/>
          <w:spacing w:val="-3"/>
          <w:szCs w:val="24"/>
          <w:lang w:val="en-GB"/>
        </w:rPr>
        <w:t>2 marks</w:t>
      </w:r>
    </w:p>
    <w:p w:rsidR="00E50C59" w:rsidRPr="00131C66" w:rsidRDefault="002037FF" w:rsidP="00131C66">
      <w:pPr>
        <w:pStyle w:val="ListParagraph"/>
        <w:numPr>
          <w:ilvl w:val="0"/>
          <w:numId w:val="33"/>
        </w:numPr>
        <w:tabs>
          <w:tab w:val="left" w:pos="-720"/>
          <w:tab w:val="left" w:pos="0"/>
        </w:tabs>
        <w:suppressAutoHyphens/>
        <w:rPr>
          <w:rFonts w:ascii="Times Roman" w:hAnsi="Times Roman"/>
          <w:spacing w:val="-3"/>
          <w:szCs w:val="24"/>
          <w:lang w:val="en-GB"/>
        </w:rPr>
      </w:pPr>
      <w:r w:rsidRPr="00131C66">
        <w:rPr>
          <w:rFonts w:ascii="Times Roman" w:hAnsi="Times Roman"/>
          <w:spacing w:val="-3"/>
          <w:szCs w:val="24"/>
          <w:lang w:val="en-GB"/>
        </w:rPr>
        <w:t>2</w:t>
      </w:r>
      <w:r w:rsidR="0080089E" w:rsidRPr="00131C66">
        <w:rPr>
          <w:rFonts w:ascii="Times Roman" w:hAnsi="Times Roman"/>
          <w:spacing w:val="-3"/>
          <w:szCs w:val="24"/>
          <w:lang w:val="en-GB"/>
        </w:rPr>
        <w:t>)</w:t>
      </w:r>
      <w:r w:rsidRPr="00131C66">
        <w:rPr>
          <w:rFonts w:ascii="Times Roman" w:hAnsi="Times Roman"/>
          <w:spacing w:val="-3"/>
          <w:szCs w:val="24"/>
          <w:lang w:val="en-GB"/>
        </w:rPr>
        <w:tab/>
      </w:r>
      <w:r w:rsidR="00E50C59" w:rsidRPr="00131C66">
        <w:rPr>
          <w:rFonts w:ascii="Times New Roman" w:hAnsi="Times New Roman"/>
          <w:b/>
          <w:i/>
          <w:spacing w:val="-3"/>
          <w:szCs w:val="24"/>
          <w:lang w:val="en-GB"/>
        </w:rPr>
        <w:t>2 marks</w:t>
      </w:r>
    </w:p>
    <w:p w:rsidR="00E50C59" w:rsidRPr="00131C66" w:rsidRDefault="00203334" w:rsidP="00131C66">
      <w:pPr>
        <w:pStyle w:val="ListParagraph"/>
        <w:numPr>
          <w:ilvl w:val="0"/>
          <w:numId w:val="33"/>
        </w:numPr>
        <w:tabs>
          <w:tab w:val="left" w:pos="-720"/>
          <w:tab w:val="left" w:pos="0"/>
        </w:tabs>
        <w:suppressAutoHyphens/>
        <w:rPr>
          <w:rFonts w:ascii="Times New Roman" w:hAnsi="Times New Roman"/>
          <w:szCs w:val="24"/>
        </w:rPr>
      </w:pPr>
      <w:r w:rsidRPr="00131C66">
        <w:rPr>
          <w:rFonts w:ascii="Times New Roman" w:hAnsi="Times New Roman"/>
          <w:spacing w:val="-3"/>
          <w:szCs w:val="24"/>
          <w:lang w:val="en-GB"/>
        </w:rPr>
        <w:t>3)</w:t>
      </w:r>
      <w:r w:rsidRPr="00131C66">
        <w:rPr>
          <w:rFonts w:ascii="Times New Roman" w:hAnsi="Times New Roman"/>
          <w:szCs w:val="24"/>
        </w:rPr>
        <w:t xml:space="preserve"> </w:t>
      </w:r>
      <w:r w:rsidRPr="00131C66">
        <w:rPr>
          <w:rFonts w:ascii="Times New Roman" w:hAnsi="Times New Roman"/>
          <w:szCs w:val="24"/>
        </w:rPr>
        <w:tab/>
      </w:r>
      <w:r w:rsidR="00131C66" w:rsidRPr="00131C66">
        <w:rPr>
          <w:rFonts w:ascii="Times New Roman" w:hAnsi="Times New Roman"/>
          <w:szCs w:val="24"/>
        </w:rPr>
        <w:t>4</w:t>
      </w:r>
      <w:r w:rsidR="004809FE" w:rsidRPr="00131C66">
        <w:rPr>
          <w:rFonts w:ascii="Times New Roman" w:hAnsi="Times New Roman"/>
          <w:b/>
          <w:i/>
          <w:spacing w:val="-3"/>
          <w:szCs w:val="24"/>
          <w:lang w:val="en-GB"/>
        </w:rPr>
        <w:t xml:space="preserve"> mark</w:t>
      </w:r>
      <w:r w:rsidR="00131C66" w:rsidRPr="00131C66">
        <w:rPr>
          <w:rFonts w:ascii="Times New Roman" w:hAnsi="Times New Roman"/>
          <w:b/>
          <w:i/>
          <w:spacing w:val="-3"/>
          <w:szCs w:val="24"/>
          <w:lang w:val="en-GB"/>
        </w:rPr>
        <w:t>s</w:t>
      </w:r>
    </w:p>
    <w:p w:rsidR="00E50C59" w:rsidRPr="00131C66" w:rsidRDefault="00203334" w:rsidP="00131C66">
      <w:pPr>
        <w:pStyle w:val="ListParagraph"/>
        <w:numPr>
          <w:ilvl w:val="0"/>
          <w:numId w:val="33"/>
        </w:numPr>
        <w:tabs>
          <w:tab w:val="left" w:pos="-720"/>
          <w:tab w:val="left" w:pos="0"/>
        </w:tabs>
        <w:suppressAutoHyphens/>
        <w:rPr>
          <w:rFonts w:ascii="Times Roman" w:hAnsi="Times Roman"/>
          <w:spacing w:val="-3"/>
          <w:szCs w:val="24"/>
          <w:lang w:val="en-GB"/>
        </w:rPr>
      </w:pPr>
      <w:r w:rsidRPr="00131C66">
        <w:rPr>
          <w:rFonts w:ascii="Times Roman" w:hAnsi="Times Roman"/>
          <w:spacing w:val="-3"/>
          <w:szCs w:val="24"/>
          <w:lang w:val="en-GB"/>
        </w:rPr>
        <w:t>4</w:t>
      </w:r>
      <w:r w:rsidR="00A77266" w:rsidRPr="00131C66">
        <w:rPr>
          <w:rFonts w:ascii="Times Roman" w:hAnsi="Times Roman"/>
          <w:spacing w:val="-3"/>
          <w:szCs w:val="24"/>
          <w:lang w:val="en-GB"/>
        </w:rPr>
        <w:t>)</w:t>
      </w:r>
      <w:r w:rsidR="002037FF" w:rsidRPr="00131C66">
        <w:rPr>
          <w:rFonts w:ascii="Times New Roman" w:hAnsi="Times New Roman"/>
          <w:spacing w:val="-3"/>
          <w:szCs w:val="24"/>
          <w:lang w:val="en-GB"/>
        </w:rPr>
        <w:tab/>
      </w:r>
      <w:r w:rsidR="00E50C59" w:rsidRPr="00131C66">
        <w:rPr>
          <w:rFonts w:ascii="Times Roman" w:hAnsi="Times Roman"/>
          <w:b/>
          <w:i/>
          <w:spacing w:val="-3"/>
          <w:szCs w:val="24"/>
          <w:lang w:val="en-GB"/>
        </w:rPr>
        <w:t>2 marks</w:t>
      </w:r>
    </w:p>
    <w:p w:rsidR="00E50C59" w:rsidRDefault="00E50C59" w:rsidP="00653ED4">
      <w:pP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  <w:szCs w:val="24"/>
          <w:lang w:val="en-GB"/>
        </w:rPr>
      </w:pPr>
    </w:p>
    <w:p w:rsidR="00763DD4" w:rsidRPr="00763DD4" w:rsidRDefault="00763DD4" w:rsidP="00131C66">
      <w:pPr>
        <w:rPr>
          <w:rFonts w:ascii="Times New Roman" w:hAnsi="Times New Roman"/>
          <w:b/>
          <w:szCs w:val="24"/>
        </w:rPr>
      </w:pPr>
      <w:r w:rsidRPr="00763DD4">
        <w:rPr>
          <w:rFonts w:ascii="Times New Roman" w:hAnsi="Times New Roman"/>
          <w:b/>
          <w:szCs w:val="24"/>
        </w:rPr>
        <w:t xml:space="preserve">Discussion:  6 </w:t>
      </w:r>
      <w:r w:rsidRPr="00763DD4">
        <w:rPr>
          <w:rFonts w:ascii="Times New Roman" w:hAnsi="Times New Roman"/>
          <w:b/>
          <w:i/>
          <w:szCs w:val="24"/>
        </w:rPr>
        <w:t>marks</w:t>
      </w:r>
    </w:p>
    <w:p w:rsidR="004809FE" w:rsidRDefault="004809FE" w:rsidP="00763DD4">
      <w:pPr>
        <w:tabs>
          <w:tab w:val="left" w:pos="-720"/>
        </w:tabs>
        <w:suppressAutoHyphens/>
        <w:rPr>
          <w:rFonts w:ascii="Times New Roman" w:hAnsi="Times New Roman"/>
          <w:szCs w:val="24"/>
        </w:rPr>
      </w:pPr>
    </w:p>
    <w:p w:rsidR="00B96852" w:rsidRPr="00763DD4" w:rsidRDefault="00B96852" w:rsidP="00131C66">
      <w:pPr>
        <w:tabs>
          <w:tab w:val="left" w:pos="-720"/>
        </w:tabs>
        <w:suppressAutoHyphens/>
        <w:rPr>
          <w:rFonts w:ascii="Times New Roman" w:hAnsi="Times New Roman"/>
          <w:b/>
          <w:szCs w:val="24"/>
        </w:rPr>
      </w:pPr>
      <w:r w:rsidRPr="00763DD4">
        <w:rPr>
          <w:rFonts w:ascii="Times New Roman" w:hAnsi="Times New Roman"/>
          <w:b/>
          <w:szCs w:val="24"/>
        </w:rPr>
        <w:t>Conclusions:</w:t>
      </w:r>
      <w:r w:rsidR="00545C48" w:rsidRPr="00763DD4">
        <w:rPr>
          <w:rFonts w:ascii="Times New Roman" w:hAnsi="Times New Roman"/>
          <w:b/>
          <w:szCs w:val="24"/>
        </w:rPr>
        <w:t xml:space="preserve">  </w:t>
      </w:r>
      <w:r w:rsidR="0080089E" w:rsidRPr="00763DD4">
        <w:rPr>
          <w:rFonts w:ascii="Times New Roman" w:hAnsi="Times New Roman"/>
          <w:b/>
          <w:i/>
          <w:szCs w:val="24"/>
        </w:rPr>
        <w:t>4</w:t>
      </w:r>
      <w:r w:rsidRPr="00763DD4">
        <w:rPr>
          <w:rFonts w:ascii="Times New Roman" w:hAnsi="Times New Roman"/>
          <w:b/>
          <w:i/>
          <w:szCs w:val="24"/>
        </w:rPr>
        <w:t xml:space="preserve"> marks</w:t>
      </w:r>
    </w:p>
    <w:p w:rsidR="004809FE" w:rsidRDefault="004809FE" w:rsidP="00545C48">
      <w:pPr>
        <w:tabs>
          <w:tab w:val="left" w:pos="-720"/>
        </w:tabs>
        <w:suppressAutoHyphens/>
        <w:rPr>
          <w:rFonts w:ascii="Times New Roman" w:hAnsi="Times New Roman"/>
          <w:color w:val="000000"/>
          <w:szCs w:val="24"/>
        </w:rPr>
      </w:pPr>
    </w:p>
    <w:p w:rsidR="002528B8" w:rsidRPr="00763DD4" w:rsidRDefault="00A22A77" w:rsidP="00131C66">
      <w:pPr>
        <w:tabs>
          <w:tab w:val="left" w:pos="-720"/>
        </w:tabs>
        <w:suppressAutoHyphens/>
        <w:rPr>
          <w:rFonts w:ascii="Times New Roman" w:hAnsi="Times New Roman"/>
          <w:b/>
          <w:i/>
          <w:color w:val="FF0000"/>
          <w:spacing w:val="-3"/>
          <w:szCs w:val="24"/>
          <w:lang w:val="en-GB"/>
        </w:rPr>
      </w:pPr>
      <w:r w:rsidRPr="00763DD4">
        <w:rPr>
          <w:rFonts w:ascii="Times New Roman" w:hAnsi="Times New Roman"/>
          <w:b/>
          <w:spacing w:val="-3"/>
          <w:szCs w:val="24"/>
          <w:lang w:val="en-GB"/>
        </w:rPr>
        <w:t>References:</w:t>
      </w:r>
      <w:r w:rsidR="00545C48" w:rsidRPr="00763DD4">
        <w:rPr>
          <w:rFonts w:ascii="Times New Roman" w:hAnsi="Times New Roman"/>
          <w:b/>
          <w:spacing w:val="-3"/>
          <w:szCs w:val="24"/>
          <w:lang w:val="en-GB"/>
        </w:rPr>
        <w:t xml:space="preserve">  </w:t>
      </w:r>
      <w:r w:rsidR="00630C73" w:rsidRPr="00763DD4">
        <w:rPr>
          <w:rFonts w:ascii="Times New Roman" w:hAnsi="Times New Roman"/>
          <w:b/>
          <w:spacing w:val="-3"/>
          <w:szCs w:val="24"/>
          <w:lang w:val="en-GB"/>
        </w:rPr>
        <w:tab/>
      </w:r>
      <w:r w:rsidR="002528B8" w:rsidRPr="004809FE">
        <w:rPr>
          <w:rFonts w:ascii="Times New Roman" w:hAnsi="Times New Roman"/>
          <w:b/>
          <w:i/>
          <w:spacing w:val="-3"/>
          <w:szCs w:val="24"/>
          <w:lang w:val="en-GB"/>
        </w:rPr>
        <w:t>-1 if no references are included</w:t>
      </w:r>
    </w:p>
    <w:p w:rsidR="00630C73" w:rsidRPr="00763DD4" w:rsidRDefault="00630C73" w:rsidP="00545C48">
      <w:pPr>
        <w:tabs>
          <w:tab w:val="left" w:pos="-720"/>
        </w:tabs>
        <w:suppressAutoHyphens/>
        <w:rPr>
          <w:rFonts w:ascii="Times New Roman" w:hAnsi="Times New Roman"/>
          <w:b/>
          <w:szCs w:val="24"/>
        </w:rPr>
      </w:pPr>
    </w:p>
    <w:p w:rsidR="00B96852" w:rsidRPr="00763DD4" w:rsidRDefault="00B96852" w:rsidP="00131C66">
      <w:pPr>
        <w:tabs>
          <w:tab w:val="left" w:pos="-720"/>
        </w:tabs>
        <w:suppressAutoHyphens/>
        <w:rPr>
          <w:rFonts w:ascii="Times New Roman" w:hAnsi="Times New Roman"/>
          <w:b/>
          <w:szCs w:val="24"/>
        </w:rPr>
      </w:pPr>
      <w:r w:rsidRPr="00763DD4">
        <w:rPr>
          <w:rFonts w:ascii="Times New Roman" w:hAnsi="Times New Roman"/>
          <w:b/>
          <w:szCs w:val="24"/>
        </w:rPr>
        <w:t>Clarity and Understanding</w:t>
      </w:r>
      <w:r w:rsidR="00630C73" w:rsidRPr="00763DD4">
        <w:rPr>
          <w:rFonts w:ascii="Times New Roman" w:hAnsi="Times New Roman"/>
          <w:b/>
          <w:szCs w:val="24"/>
        </w:rPr>
        <w:t>:</w:t>
      </w:r>
      <w:r w:rsidR="00630C73" w:rsidRPr="00763DD4">
        <w:rPr>
          <w:rFonts w:ascii="Times New Roman" w:hAnsi="Times New Roman"/>
          <w:b/>
          <w:szCs w:val="24"/>
        </w:rPr>
        <w:tab/>
      </w:r>
      <w:r w:rsidR="00545C48" w:rsidRPr="00763DD4">
        <w:rPr>
          <w:rFonts w:ascii="Times New Roman" w:hAnsi="Times New Roman"/>
          <w:b/>
          <w:szCs w:val="24"/>
        </w:rPr>
        <w:t xml:space="preserve">  </w:t>
      </w:r>
      <w:r w:rsidR="00535E01" w:rsidRPr="00763DD4">
        <w:rPr>
          <w:rFonts w:ascii="Times New Roman" w:hAnsi="Times New Roman"/>
          <w:b/>
          <w:i/>
          <w:szCs w:val="24"/>
        </w:rPr>
        <w:t xml:space="preserve">3 </w:t>
      </w:r>
      <w:r w:rsidRPr="00763DD4">
        <w:rPr>
          <w:rFonts w:ascii="Times New Roman" w:hAnsi="Times New Roman"/>
          <w:b/>
          <w:i/>
          <w:szCs w:val="24"/>
        </w:rPr>
        <w:t>mark</w:t>
      </w:r>
      <w:r w:rsidR="00630C73" w:rsidRPr="00763DD4">
        <w:rPr>
          <w:rFonts w:ascii="Times New Roman" w:hAnsi="Times New Roman"/>
          <w:b/>
          <w:i/>
          <w:szCs w:val="24"/>
        </w:rPr>
        <w:t>s</w:t>
      </w:r>
    </w:p>
    <w:p w:rsidR="00630C73" w:rsidRPr="00763DD4" w:rsidRDefault="00630C73" w:rsidP="00545C48">
      <w:pPr>
        <w:tabs>
          <w:tab w:val="left" w:pos="-720"/>
        </w:tabs>
        <w:suppressAutoHyphens/>
        <w:rPr>
          <w:rFonts w:ascii="Times New Roman" w:hAnsi="Times New Roman"/>
          <w:b/>
          <w:szCs w:val="24"/>
        </w:rPr>
      </w:pPr>
    </w:p>
    <w:p w:rsidR="00B96852" w:rsidRPr="00763DD4" w:rsidRDefault="00B96852" w:rsidP="00131C66">
      <w:pPr>
        <w:tabs>
          <w:tab w:val="left" w:pos="-720"/>
        </w:tabs>
        <w:suppressAutoHyphens/>
        <w:rPr>
          <w:rFonts w:ascii="Times New Roman" w:hAnsi="Times New Roman"/>
          <w:b/>
          <w:i/>
          <w:szCs w:val="24"/>
        </w:rPr>
      </w:pPr>
      <w:r w:rsidRPr="00763DD4">
        <w:rPr>
          <w:rFonts w:ascii="Times New Roman" w:hAnsi="Times New Roman"/>
          <w:b/>
          <w:szCs w:val="24"/>
        </w:rPr>
        <w:t>Procedural Summary:</w:t>
      </w:r>
      <w:r w:rsidR="00545C48" w:rsidRPr="00763DD4">
        <w:rPr>
          <w:rFonts w:ascii="Times New Roman" w:hAnsi="Times New Roman"/>
          <w:b/>
          <w:szCs w:val="24"/>
        </w:rPr>
        <w:t xml:space="preserve">   </w:t>
      </w:r>
      <w:r w:rsidR="00AA4835" w:rsidRPr="00763DD4">
        <w:rPr>
          <w:rFonts w:ascii="Times New Roman" w:hAnsi="Times New Roman"/>
          <w:b/>
          <w:i/>
          <w:szCs w:val="24"/>
        </w:rPr>
        <w:t>3</w:t>
      </w:r>
      <w:r w:rsidR="00535E01" w:rsidRPr="00763DD4">
        <w:rPr>
          <w:rFonts w:ascii="Times New Roman" w:hAnsi="Times New Roman"/>
          <w:b/>
          <w:i/>
          <w:szCs w:val="24"/>
        </w:rPr>
        <w:t xml:space="preserve"> </w:t>
      </w:r>
      <w:r w:rsidR="00630C73" w:rsidRPr="00763DD4">
        <w:rPr>
          <w:rFonts w:ascii="Times New Roman" w:hAnsi="Times New Roman"/>
          <w:b/>
          <w:i/>
          <w:szCs w:val="24"/>
        </w:rPr>
        <w:t>marks</w:t>
      </w:r>
    </w:p>
    <w:p w:rsidR="004809FE" w:rsidRDefault="004809FE" w:rsidP="00545C48">
      <w:pPr>
        <w:tabs>
          <w:tab w:val="left" w:pos="-720"/>
        </w:tabs>
        <w:suppressAutoHyphens/>
        <w:rPr>
          <w:rFonts w:ascii="Times New Roman" w:hAnsi="Times New Roman"/>
          <w:i/>
          <w:szCs w:val="24"/>
        </w:rPr>
      </w:pPr>
    </w:p>
    <w:sectPr w:rsidR="004809FE" w:rsidSect="004A54E0">
      <w:type w:val="continuous"/>
      <w:pgSz w:w="12240" w:h="15840" w:code="1"/>
      <w:pgMar w:top="851" w:right="578" w:bottom="851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74010"/>
    <w:multiLevelType w:val="hybridMultilevel"/>
    <w:tmpl w:val="D1040DF4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32D7"/>
    <w:multiLevelType w:val="hybridMultilevel"/>
    <w:tmpl w:val="21F61EF8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2081"/>
    <w:multiLevelType w:val="hybridMultilevel"/>
    <w:tmpl w:val="72A6CDD0"/>
    <w:lvl w:ilvl="0" w:tplc="A7366868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FF000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17FB8"/>
    <w:multiLevelType w:val="hybridMultilevel"/>
    <w:tmpl w:val="3392F2A4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A7375"/>
    <w:multiLevelType w:val="hybridMultilevel"/>
    <w:tmpl w:val="4ED83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95764"/>
    <w:multiLevelType w:val="hybridMultilevel"/>
    <w:tmpl w:val="CCA21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C36AA"/>
    <w:multiLevelType w:val="hybridMultilevel"/>
    <w:tmpl w:val="87B80412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232E0"/>
    <w:multiLevelType w:val="hybridMultilevel"/>
    <w:tmpl w:val="EFD202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66B7E"/>
    <w:multiLevelType w:val="hybridMultilevel"/>
    <w:tmpl w:val="27A4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214A2"/>
    <w:multiLevelType w:val="hybridMultilevel"/>
    <w:tmpl w:val="6F7453B6"/>
    <w:lvl w:ilvl="0" w:tplc="1009000F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A0F3B"/>
    <w:multiLevelType w:val="hybridMultilevel"/>
    <w:tmpl w:val="3DCACE76"/>
    <w:lvl w:ilvl="0" w:tplc="10090015">
      <w:start w:val="1"/>
      <w:numFmt w:val="upperLetter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23BC8"/>
    <w:multiLevelType w:val="multilevel"/>
    <w:tmpl w:val="974485BE"/>
    <w:lvl w:ilvl="0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72E3D"/>
    <w:multiLevelType w:val="hybridMultilevel"/>
    <w:tmpl w:val="06622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33D09"/>
    <w:multiLevelType w:val="hybridMultilevel"/>
    <w:tmpl w:val="8CDA0F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B03D9"/>
    <w:multiLevelType w:val="hybridMultilevel"/>
    <w:tmpl w:val="B394D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4170"/>
    <w:multiLevelType w:val="hybridMultilevel"/>
    <w:tmpl w:val="5552B7A0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662BF"/>
    <w:multiLevelType w:val="hybridMultilevel"/>
    <w:tmpl w:val="F086D106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C4E46"/>
    <w:multiLevelType w:val="hybridMultilevel"/>
    <w:tmpl w:val="2E783B30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84CF3"/>
    <w:multiLevelType w:val="hybridMultilevel"/>
    <w:tmpl w:val="9C72406C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9107F"/>
    <w:multiLevelType w:val="hybridMultilevel"/>
    <w:tmpl w:val="F2A2D636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A6A6D"/>
    <w:multiLevelType w:val="hybridMultilevel"/>
    <w:tmpl w:val="68E0E202"/>
    <w:lvl w:ilvl="0" w:tplc="A7366868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FF000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9434C"/>
    <w:multiLevelType w:val="hybridMultilevel"/>
    <w:tmpl w:val="F482AB24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A304A"/>
    <w:multiLevelType w:val="hybridMultilevel"/>
    <w:tmpl w:val="2E5E35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A761C"/>
    <w:multiLevelType w:val="hybridMultilevel"/>
    <w:tmpl w:val="BD9454DE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3089D"/>
    <w:multiLevelType w:val="hybridMultilevel"/>
    <w:tmpl w:val="453A29DE"/>
    <w:lvl w:ilvl="0" w:tplc="A7366868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FF000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B785D"/>
    <w:multiLevelType w:val="hybridMultilevel"/>
    <w:tmpl w:val="BA84F92A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05D41"/>
    <w:multiLevelType w:val="multilevel"/>
    <w:tmpl w:val="FD5C39EA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45004"/>
    <w:multiLevelType w:val="hybridMultilevel"/>
    <w:tmpl w:val="FF52703A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245DA5"/>
    <w:multiLevelType w:val="hybridMultilevel"/>
    <w:tmpl w:val="C69CF29A"/>
    <w:lvl w:ilvl="0" w:tplc="D7E05B44">
      <w:start w:val="1"/>
      <w:numFmt w:val="decimal"/>
      <w:lvlText w:val="%1)"/>
      <w:lvlJc w:val="left"/>
      <w:pPr>
        <w:ind w:left="1080" w:hanging="720"/>
      </w:pPr>
      <w:rPr>
        <w:rFonts w:ascii="Times Roman" w:hAnsi="Times Roman"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73576"/>
    <w:multiLevelType w:val="multilevel"/>
    <w:tmpl w:val="F482AB2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0704F"/>
    <w:multiLevelType w:val="hybridMultilevel"/>
    <w:tmpl w:val="A15CD150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44649C"/>
    <w:multiLevelType w:val="hybridMultilevel"/>
    <w:tmpl w:val="FCD6558E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068C0"/>
    <w:multiLevelType w:val="hybridMultilevel"/>
    <w:tmpl w:val="50A41D7C"/>
    <w:lvl w:ilvl="0" w:tplc="A7366868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FF000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30"/>
  </w:num>
  <w:num w:numId="4">
    <w:abstractNumId w:val="21"/>
  </w:num>
  <w:num w:numId="5">
    <w:abstractNumId w:val="29"/>
  </w:num>
  <w:num w:numId="6">
    <w:abstractNumId w:val="10"/>
  </w:num>
  <w:num w:numId="7">
    <w:abstractNumId w:val="26"/>
  </w:num>
  <w:num w:numId="8">
    <w:abstractNumId w:val="11"/>
  </w:num>
  <w:num w:numId="9">
    <w:abstractNumId w:val="0"/>
  </w:num>
  <w:num w:numId="10">
    <w:abstractNumId w:val="27"/>
  </w:num>
  <w:num w:numId="11">
    <w:abstractNumId w:val="6"/>
  </w:num>
  <w:num w:numId="12">
    <w:abstractNumId w:val="18"/>
  </w:num>
  <w:num w:numId="13">
    <w:abstractNumId w:val="32"/>
  </w:num>
  <w:num w:numId="14">
    <w:abstractNumId w:val="24"/>
  </w:num>
  <w:num w:numId="15">
    <w:abstractNumId w:val="20"/>
  </w:num>
  <w:num w:numId="16">
    <w:abstractNumId w:val="2"/>
  </w:num>
  <w:num w:numId="17">
    <w:abstractNumId w:val="3"/>
  </w:num>
  <w:num w:numId="18">
    <w:abstractNumId w:val="16"/>
  </w:num>
  <w:num w:numId="19">
    <w:abstractNumId w:val="19"/>
  </w:num>
  <w:num w:numId="20">
    <w:abstractNumId w:val="17"/>
  </w:num>
  <w:num w:numId="21">
    <w:abstractNumId w:val="1"/>
  </w:num>
  <w:num w:numId="22">
    <w:abstractNumId w:val="25"/>
  </w:num>
  <w:num w:numId="23">
    <w:abstractNumId w:val="15"/>
  </w:num>
  <w:num w:numId="24">
    <w:abstractNumId w:val="22"/>
  </w:num>
  <w:num w:numId="25">
    <w:abstractNumId w:val="31"/>
  </w:num>
  <w:num w:numId="26">
    <w:abstractNumId w:val="4"/>
  </w:num>
  <w:num w:numId="27">
    <w:abstractNumId w:val="13"/>
  </w:num>
  <w:num w:numId="28">
    <w:abstractNumId w:val="5"/>
  </w:num>
  <w:num w:numId="29">
    <w:abstractNumId w:val="12"/>
  </w:num>
  <w:num w:numId="30">
    <w:abstractNumId w:val="28"/>
  </w:num>
  <w:num w:numId="31">
    <w:abstractNumId w:val="8"/>
  </w:num>
  <w:num w:numId="32">
    <w:abstractNumId w:val="1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9D2"/>
    <w:rsid w:val="0000241B"/>
    <w:rsid w:val="00007788"/>
    <w:rsid w:val="00017D83"/>
    <w:rsid w:val="00027DF3"/>
    <w:rsid w:val="00042C51"/>
    <w:rsid w:val="00047287"/>
    <w:rsid w:val="00057B32"/>
    <w:rsid w:val="00057F26"/>
    <w:rsid w:val="00062031"/>
    <w:rsid w:val="00090242"/>
    <w:rsid w:val="00092979"/>
    <w:rsid w:val="000A03E8"/>
    <w:rsid w:val="000A66C5"/>
    <w:rsid w:val="000B07C0"/>
    <w:rsid w:val="000B2C48"/>
    <w:rsid w:val="000B4AD0"/>
    <w:rsid w:val="000C2A0D"/>
    <w:rsid w:val="000D50C8"/>
    <w:rsid w:val="000E36DA"/>
    <w:rsid w:val="000E42B5"/>
    <w:rsid w:val="000E56B2"/>
    <w:rsid w:val="000E6977"/>
    <w:rsid w:val="000E7726"/>
    <w:rsid w:val="000F1D15"/>
    <w:rsid w:val="000F3868"/>
    <w:rsid w:val="000F40C5"/>
    <w:rsid w:val="000F7B63"/>
    <w:rsid w:val="00107914"/>
    <w:rsid w:val="001211F6"/>
    <w:rsid w:val="001224D2"/>
    <w:rsid w:val="001306C2"/>
    <w:rsid w:val="00131C66"/>
    <w:rsid w:val="00131F3E"/>
    <w:rsid w:val="00160849"/>
    <w:rsid w:val="001727D1"/>
    <w:rsid w:val="0017382E"/>
    <w:rsid w:val="0017484F"/>
    <w:rsid w:val="00190122"/>
    <w:rsid w:val="00194DC0"/>
    <w:rsid w:val="001A0EA7"/>
    <w:rsid w:val="001A2A10"/>
    <w:rsid w:val="001A783E"/>
    <w:rsid w:val="001E1CD0"/>
    <w:rsid w:val="001E4B8E"/>
    <w:rsid w:val="001F328B"/>
    <w:rsid w:val="001F47EA"/>
    <w:rsid w:val="001F78E6"/>
    <w:rsid w:val="00201580"/>
    <w:rsid w:val="00202181"/>
    <w:rsid w:val="002032C4"/>
    <w:rsid w:val="00203334"/>
    <w:rsid w:val="002037FF"/>
    <w:rsid w:val="00203B7D"/>
    <w:rsid w:val="00205FEF"/>
    <w:rsid w:val="0020792B"/>
    <w:rsid w:val="00225EB5"/>
    <w:rsid w:val="002320A6"/>
    <w:rsid w:val="00235E58"/>
    <w:rsid w:val="002528B8"/>
    <w:rsid w:val="00254B64"/>
    <w:rsid w:val="00261377"/>
    <w:rsid w:val="00283BC0"/>
    <w:rsid w:val="002C081D"/>
    <w:rsid w:val="002D0831"/>
    <w:rsid w:val="002D20CD"/>
    <w:rsid w:val="002D2A3E"/>
    <w:rsid w:val="002E4483"/>
    <w:rsid w:val="002E4772"/>
    <w:rsid w:val="002E61AC"/>
    <w:rsid w:val="002F2436"/>
    <w:rsid w:val="002F7B92"/>
    <w:rsid w:val="003031A4"/>
    <w:rsid w:val="00305A59"/>
    <w:rsid w:val="00316734"/>
    <w:rsid w:val="003207E4"/>
    <w:rsid w:val="003273E4"/>
    <w:rsid w:val="003315FE"/>
    <w:rsid w:val="00350CCE"/>
    <w:rsid w:val="0035536C"/>
    <w:rsid w:val="00371E91"/>
    <w:rsid w:val="00376500"/>
    <w:rsid w:val="00383524"/>
    <w:rsid w:val="00387A18"/>
    <w:rsid w:val="00391567"/>
    <w:rsid w:val="00391FF9"/>
    <w:rsid w:val="00396C99"/>
    <w:rsid w:val="003A32CD"/>
    <w:rsid w:val="003A5FD2"/>
    <w:rsid w:val="003B0F31"/>
    <w:rsid w:val="003C1ECF"/>
    <w:rsid w:val="003C3AD3"/>
    <w:rsid w:val="003C41C9"/>
    <w:rsid w:val="003C4478"/>
    <w:rsid w:val="003D4E10"/>
    <w:rsid w:val="003E7A0F"/>
    <w:rsid w:val="0040133F"/>
    <w:rsid w:val="00401873"/>
    <w:rsid w:val="00425765"/>
    <w:rsid w:val="0043669E"/>
    <w:rsid w:val="004369F4"/>
    <w:rsid w:val="00452E4C"/>
    <w:rsid w:val="00452EFA"/>
    <w:rsid w:val="004620DE"/>
    <w:rsid w:val="004649CE"/>
    <w:rsid w:val="00472991"/>
    <w:rsid w:val="004743CB"/>
    <w:rsid w:val="00475A91"/>
    <w:rsid w:val="00477C79"/>
    <w:rsid w:val="00480402"/>
    <w:rsid w:val="004809FE"/>
    <w:rsid w:val="00484607"/>
    <w:rsid w:val="004867BC"/>
    <w:rsid w:val="004A54E0"/>
    <w:rsid w:val="004C3985"/>
    <w:rsid w:val="004C7E05"/>
    <w:rsid w:val="004D2919"/>
    <w:rsid w:val="004E37F0"/>
    <w:rsid w:val="004F5B6B"/>
    <w:rsid w:val="0050357B"/>
    <w:rsid w:val="00506925"/>
    <w:rsid w:val="00515EC8"/>
    <w:rsid w:val="00521D25"/>
    <w:rsid w:val="00526F65"/>
    <w:rsid w:val="00531AEA"/>
    <w:rsid w:val="005327B2"/>
    <w:rsid w:val="0053561C"/>
    <w:rsid w:val="00535E01"/>
    <w:rsid w:val="00545C48"/>
    <w:rsid w:val="005477DD"/>
    <w:rsid w:val="00584BC5"/>
    <w:rsid w:val="005B1FF1"/>
    <w:rsid w:val="005B3B0F"/>
    <w:rsid w:val="005B745A"/>
    <w:rsid w:val="005C0B51"/>
    <w:rsid w:val="005C4BF5"/>
    <w:rsid w:val="005C604A"/>
    <w:rsid w:val="005C760F"/>
    <w:rsid w:val="005D3E77"/>
    <w:rsid w:val="005D465A"/>
    <w:rsid w:val="005E100B"/>
    <w:rsid w:val="00605188"/>
    <w:rsid w:val="006113B3"/>
    <w:rsid w:val="00620783"/>
    <w:rsid w:val="00624338"/>
    <w:rsid w:val="00624541"/>
    <w:rsid w:val="00625279"/>
    <w:rsid w:val="00630C73"/>
    <w:rsid w:val="0063622E"/>
    <w:rsid w:val="00640F46"/>
    <w:rsid w:val="00642833"/>
    <w:rsid w:val="006473CB"/>
    <w:rsid w:val="00651151"/>
    <w:rsid w:val="006536CC"/>
    <w:rsid w:val="00653ED4"/>
    <w:rsid w:val="00655329"/>
    <w:rsid w:val="0066636A"/>
    <w:rsid w:val="00670198"/>
    <w:rsid w:val="006709C3"/>
    <w:rsid w:val="006758CE"/>
    <w:rsid w:val="0068124B"/>
    <w:rsid w:val="006C20B7"/>
    <w:rsid w:val="006C33C4"/>
    <w:rsid w:val="006C3EA4"/>
    <w:rsid w:val="006E0A9E"/>
    <w:rsid w:val="006E3847"/>
    <w:rsid w:val="006E64E6"/>
    <w:rsid w:val="006F54C8"/>
    <w:rsid w:val="00702A6E"/>
    <w:rsid w:val="00714318"/>
    <w:rsid w:val="00715BB0"/>
    <w:rsid w:val="00723BE4"/>
    <w:rsid w:val="007272D5"/>
    <w:rsid w:val="00733A1B"/>
    <w:rsid w:val="00744D00"/>
    <w:rsid w:val="00747AB2"/>
    <w:rsid w:val="00757214"/>
    <w:rsid w:val="00761509"/>
    <w:rsid w:val="007628CA"/>
    <w:rsid w:val="00763DD4"/>
    <w:rsid w:val="00772068"/>
    <w:rsid w:val="0078024D"/>
    <w:rsid w:val="00791BF9"/>
    <w:rsid w:val="007A5A4E"/>
    <w:rsid w:val="007D2897"/>
    <w:rsid w:val="007D5027"/>
    <w:rsid w:val="007F5398"/>
    <w:rsid w:val="007F6CB7"/>
    <w:rsid w:val="0080089E"/>
    <w:rsid w:val="00805760"/>
    <w:rsid w:val="0081070A"/>
    <w:rsid w:val="008127E5"/>
    <w:rsid w:val="00822944"/>
    <w:rsid w:val="00822A0A"/>
    <w:rsid w:val="0082409B"/>
    <w:rsid w:val="008256A5"/>
    <w:rsid w:val="0082656D"/>
    <w:rsid w:val="00832432"/>
    <w:rsid w:val="008339D2"/>
    <w:rsid w:val="008413B9"/>
    <w:rsid w:val="00844AAB"/>
    <w:rsid w:val="00850078"/>
    <w:rsid w:val="008603B1"/>
    <w:rsid w:val="00865289"/>
    <w:rsid w:val="008800D7"/>
    <w:rsid w:val="00881E78"/>
    <w:rsid w:val="00882DEB"/>
    <w:rsid w:val="00883BDA"/>
    <w:rsid w:val="00885B74"/>
    <w:rsid w:val="00887831"/>
    <w:rsid w:val="008A105F"/>
    <w:rsid w:val="008A1666"/>
    <w:rsid w:val="008B0667"/>
    <w:rsid w:val="008C1791"/>
    <w:rsid w:val="008C1E62"/>
    <w:rsid w:val="008C25D8"/>
    <w:rsid w:val="008C4FDE"/>
    <w:rsid w:val="008D30B6"/>
    <w:rsid w:val="008D5922"/>
    <w:rsid w:val="008D7BF9"/>
    <w:rsid w:val="008E1338"/>
    <w:rsid w:val="008E2E4D"/>
    <w:rsid w:val="008E317F"/>
    <w:rsid w:val="008F0907"/>
    <w:rsid w:val="008F4363"/>
    <w:rsid w:val="0090057C"/>
    <w:rsid w:val="009014F6"/>
    <w:rsid w:val="009030F3"/>
    <w:rsid w:val="00903682"/>
    <w:rsid w:val="009039E2"/>
    <w:rsid w:val="00903F6A"/>
    <w:rsid w:val="00910BD6"/>
    <w:rsid w:val="00915AA1"/>
    <w:rsid w:val="00916ABD"/>
    <w:rsid w:val="00930048"/>
    <w:rsid w:val="00934124"/>
    <w:rsid w:val="00937E6D"/>
    <w:rsid w:val="00941E1D"/>
    <w:rsid w:val="00943CCD"/>
    <w:rsid w:val="009470B6"/>
    <w:rsid w:val="00947F76"/>
    <w:rsid w:val="00950D81"/>
    <w:rsid w:val="00952942"/>
    <w:rsid w:val="00957FBF"/>
    <w:rsid w:val="00965F4C"/>
    <w:rsid w:val="00972C3A"/>
    <w:rsid w:val="009735DB"/>
    <w:rsid w:val="0098231E"/>
    <w:rsid w:val="00984B08"/>
    <w:rsid w:val="009A16B0"/>
    <w:rsid w:val="009A46C4"/>
    <w:rsid w:val="009C4B4F"/>
    <w:rsid w:val="009C5F4F"/>
    <w:rsid w:val="009C6761"/>
    <w:rsid w:val="009D1CD5"/>
    <w:rsid w:val="009D52B2"/>
    <w:rsid w:val="009D7EEB"/>
    <w:rsid w:val="009E2BEB"/>
    <w:rsid w:val="009E6A98"/>
    <w:rsid w:val="009F2F39"/>
    <w:rsid w:val="009F48B2"/>
    <w:rsid w:val="009F6672"/>
    <w:rsid w:val="009F6CF6"/>
    <w:rsid w:val="00A027AA"/>
    <w:rsid w:val="00A22881"/>
    <w:rsid w:val="00A22A77"/>
    <w:rsid w:val="00A4723D"/>
    <w:rsid w:val="00A5302C"/>
    <w:rsid w:val="00A5402A"/>
    <w:rsid w:val="00A557E0"/>
    <w:rsid w:val="00A73A45"/>
    <w:rsid w:val="00A74622"/>
    <w:rsid w:val="00A77266"/>
    <w:rsid w:val="00A80C42"/>
    <w:rsid w:val="00A877BA"/>
    <w:rsid w:val="00A91759"/>
    <w:rsid w:val="00A9293A"/>
    <w:rsid w:val="00A9450F"/>
    <w:rsid w:val="00A9471A"/>
    <w:rsid w:val="00AA2E5D"/>
    <w:rsid w:val="00AA4835"/>
    <w:rsid w:val="00AA48B7"/>
    <w:rsid w:val="00AA58F0"/>
    <w:rsid w:val="00AB207E"/>
    <w:rsid w:val="00AB6534"/>
    <w:rsid w:val="00AB6D7B"/>
    <w:rsid w:val="00AC18D8"/>
    <w:rsid w:val="00AC1E4A"/>
    <w:rsid w:val="00AC3406"/>
    <w:rsid w:val="00AC3565"/>
    <w:rsid w:val="00AC7EF4"/>
    <w:rsid w:val="00AD5081"/>
    <w:rsid w:val="00AD6D0D"/>
    <w:rsid w:val="00AE4375"/>
    <w:rsid w:val="00AE4E1C"/>
    <w:rsid w:val="00AE5335"/>
    <w:rsid w:val="00AE7EB0"/>
    <w:rsid w:val="00AF009D"/>
    <w:rsid w:val="00AF26F9"/>
    <w:rsid w:val="00AF4882"/>
    <w:rsid w:val="00B279C2"/>
    <w:rsid w:val="00B31F29"/>
    <w:rsid w:val="00B32D5E"/>
    <w:rsid w:val="00B36801"/>
    <w:rsid w:val="00B36E4C"/>
    <w:rsid w:val="00B3760B"/>
    <w:rsid w:val="00B44DD0"/>
    <w:rsid w:val="00B46BAE"/>
    <w:rsid w:val="00B621E0"/>
    <w:rsid w:val="00B67CFA"/>
    <w:rsid w:val="00B85F7C"/>
    <w:rsid w:val="00B96852"/>
    <w:rsid w:val="00BA3A2F"/>
    <w:rsid w:val="00BB2A8C"/>
    <w:rsid w:val="00BC788D"/>
    <w:rsid w:val="00BC7A3C"/>
    <w:rsid w:val="00BE3D5D"/>
    <w:rsid w:val="00BF2CF1"/>
    <w:rsid w:val="00C03BA0"/>
    <w:rsid w:val="00C03BD2"/>
    <w:rsid w:val="00C23758"/>
    <w:rsid w:val="00C33FE6"/>
    <w:rsid w:val="00C3537C"/>
    <w:rsid w:val="00C63533"/>
    <w:rsid w:val="00C66677"/>
    <w:rsid w:val="00C7158C"/>
    <w:rsid w:val="00C73F74"/>
    <w:rsid w:val="00C74DD8"/>
    <w:rsid w:val="00C75B93"/>
    <w:rsid w:val="00C838FD"/>
    <w:rsid w:val="00C84C56"/>
    <w:rsid w:val="00CA2F9F"/>
    <w:rsid w:val="00CB1AE4"/>
    <w:rsid w:val="00CC4493"/>
    <w:rsid w:val="00CD1C68"/>
    <w:rsid w:val="00CE107C"/>
    <w:rsid w:val="00CE282A"/>
    <w:rsid w:val="00CE7482"/>
    <w:rsid w:val="00CF278D"/>
    <w:rsid w:val="00D17B5E"/>
    <w:rsid w:val="00D17C79"/>
    <w:rsid w:val="00D246BA"/>
    <w:rsid w:val="00D41C3A"/>
    <w:rsid w:val="00D41DAD"/>
    <w:rsid w:val="00D5173F"/>
    <w:rsid w:val="00D5489E"/>
    <w:rsid w:val="00D61438"/>
    <w:rsid w:val="00D657B8"/>
    <w:rsid w:val="00D67038"/>
    <w:rsid w:val="00D73604"/>
    <w:rsid w:val="00D752C7"/>
    <w:rsid w:val="00D81139"/>
    <w:rsid w:val="00D83F6B"/>
    <w:rsid w:val="00D84A04"/>
    <w:rsid w:val="00D94DA7"/>
    <w:rsid w:val="00D96429"/>
    <w:rsid w:val="00DA0BD2"/>
    <w:rsid w:val="00DA4288"/>
    <w:rsid w:val="00DB36BD"/>
    <w:rsid w:val="00DB520C"/>
    <w:rsid w:val="00DC62E3"/>
    <w:rsid w:val="00DC6988"/>
    <w:rsid w:val="00DD3460"/>
    <w:rsid w:val="00DD3AD5"/>
    <w:rsid w:val="00DD4743"/>
    <w:rsid w:val="00E01412"/>
    <w:rsid w:val="00E04995"/>
    <w:rsid w:val="00E171CB"/>
    <w:rsid w:val="00E2231D"/>
    <w:rsid w:val="00E2234A"/>
    <w:rsid w:val="00E36290"/>
    <w:rsid w:val="00E46A6A"/>
    <w:rsid w:val="00E50C59"/>
    <w:rsid w:val="00E55054"/>
    <w:rsid w:val="00E62D95"/>
    <w:rsid w:val="00E6513F"/>
    <w:rsid w:val="00E654B5"/>
    <w:rsid w:val="00E65526"/>
    <w:rsid w:val="00E67684"/>
    <w:rsid w:val="00E6775C"/>
    <w:rsid w:val="00E67D2A"/>
    <w:rsid w:val="00E71C78"/>
    <w:rsid w:val="00E73FA8"/>
    <w:rsid w:val="00E77247"/>
    <w:rsid w:val="00E84976"/>
    <w:rsid w:val="00E85B69"/>
    <w:rsid w:val="00E86983"/>
    <w:rsid w:val="00E90D4F"/>
    <w:rsid w:val="00E92228"/>
    <w:rsid w:val="00E92D5F"/>
    <w:rsid w:val="00E96617"/>
    <w:rsid w:val="00EA2861"/>
    <w:rsid w:val="00EA376B"/>
    <w:rsid w:val="00EB1F2B"/>
    <w:rsid w:val="00EC173B"/>
    <w:rsid w:val="00EC7C65"/>
    <w:rsid w:val="00ED504A"/>
    <w:rsid w:val="00ED6980"/>
    <w:rsid w:val="00EE391B"/>
    <w:rsid w:val="00EE53D5"/>
    <w:rsid w:val="00EF16C1"/>
    <w:rsid w:val="00EF7722"/>
    <w:rsid w:val="00F003D7"/>
    <w:rsid w:val="00F02624"/>
    <w:rsid w:val="00F3132A"/>
    <w:rsid w:val="00F329EB"/>
    <w:rsid w:val="00F408F8"/>
    <w:rsid w:val="00F40E69"/>
    <w:rsid w:val="00F41BD4"/>
    <w:rsid w:val="00F50C28"/>
    <w:rsid w:val="00F63C6B"/>
    <w:rsid w:val="00F70A7B"/>
    <w:rsid w:val="00F70B2A"/>
    <w:rsid w:val="00F71088"/>
    <w:rsid w:val="00F74EA3"/>
    <w:rsid w:val="00F8248A"/>
    <w:rsid w:val="00F83C18"/>
    <w:rsid w:val="00F83C63"/>
    <w:rsid w:val="00F94100"/>
    <w:rsid w:val="00FA37AB"/>
    <w:rsid w:val="00FA4708"/>
    <w:rsid w:val="00FA71F9"/>
    <w:rsid w:val="00FB00E7"/>
    <w:rsid w:val="00FB1305"/>
    <w:rsid w:val="00FB45E4"/>
    <w:rsid w:val="00FB463F"/>
    <w:rsid w:val="00FC0B23"/>
    <w:rsid w:val="00FD7A29"/>
    <w:rsid w:val="00F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6D6A9DC-6864-4B3A-BAAD-827A44F5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6C4"/>
    <w:rPr>
      <w:rFonts w:ascii="Courier" w:hAnsi="Courier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84C56"/>
    <w:rPr>
      <w:color w:val="0000FF"/>
      <w:u w:val="single"/>
    </w:rPr>
  </w:style>
  <w:style w:type="character" w:customStyle="1" w:styleId="st1">
    <w:name w:val="st1"/>
    <w:rsid w:val="00475A91"/>
  </w:style>
  <w:style w:type="paragraph" w:styleId="BalloonText">
    <w:name w:val="Balloon Text"/>
    <w:basedOn w:val="Normal"/>
    <w:link w:val="BalloonTextChar"/>
    <w:uiPriority w:val="99"/>
    <w:semiHidden/>
    <w:unhideWhenUsed/>
    <w:rsid w:val="00E223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4A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3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239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6028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9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7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83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58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BA4AB2-8443-453B-9D0A-667FD7C1C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7448191.dotm</Template>
  <TotalTime>7</TotalTime>
  <Pages>1</Pages>
  <Words>120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1</vt:lpstr>
    </vt:vector>
  </TitlesOfParts>
  <Company>University of Waterloo</Company>
  <LinksUpToDate>false</LinksUpToDate>
  <CharactersWithSpaces>787</CharactersWithSpaces>
  <SharedDoc>false</SharedDoc>
  <HLinks>
    <vt:vector size="24" baseType="variant">
      <vt:variant>
        <vt:i4>1638509</vt:i4>
      </vt:variant>
      <vt:variant>
        <vt:i4>6</vt:i4>
      </vt:variant>
      <vt:variant>
        <vt:i4>0</vt:i4>
      </vt:variant>
      <vt:variant>
        <vt:i4>5</vt:i4>
      </vt:variant>
      <vt:variant>
        <vt:lpwstr>http://www.google.ca/url?sa=i&amp;rct=j&amp;q=&amp;esrc=s&amp;frm=1&amp;source=images&amp;cd=&amp;cad=rja&amp;docid=toMKZelEej8unM&amp;tbnid=PcsmQgjV-x_pQM:&amp;ved=0CAUQjRw&amp;url=http://en.wikibooks.org/wiki/Structural_Biochemistry/Organic_Chemistry/Organic_Functional_Group/Amide&amp;ei=qaHNUsmIDtCu2gWNyYHwCw&amp;bvm=bv.58187178,d.b2I&amp;psig=AFQjCNE-WUNnf0fITLZJ-pDl3ZLcivjflw&amp;ust=1389290962263247</vt:lpwstr>
      </vt:variant>
      <vt:variant>
        <vt:lpwstr/>
      </vt:variant>
      <vt:variant>
        <vt:i4>917611</vt:i4>
      </vt:variant>
      <vt:variant>
        <vt:i4>0</vt:i4>
      </vt:variant>
      <vt:variant>
        <vt:i4>0</vt:i4>
      </vt:variant>
      <vt:variant>
        <vt:i4>5</vt:i4>
      </vt:variant>
      <vt:variant>
        <vt:lpwstr>http://www.google.ca/url?sa=i&amp;rct=j&amp;q=&amp;esrc=s&amp;frm=1&amp;source=images&amp;cd=&amp;cad=rja&amp;docid=km68CGoLQ1QGOM&amp;tbnid=b2vTH87yw4SwAM:&amp;ved=0CAUQjRw&amp;url=http%3A%2F%2Fpsychology.wikia.com%2Fwiki%2FAmines&amp;ei=tpPNUuqgO-jF2AWpxYGwBQ&amp;bvm=bv.58187178,d.b2I&amp;psig=AFQjCNExkv_L1oRaESPIM07vAFG78BT63g&amp;ust=1389290044043536</vt:lpwstr>
      </vt:variant>
      <vt:variant>
        <vt:lpwstr/>
      </vt:variant>
      <vt:variant>
        <vt:i4>917611</vt:i4>
      </vt:variant>
      <vt:variant>
        <vt:i4>6232</vt:i4>
      </vt:variant>
      <vt:variant>
        <vt:i4>1025</vt:i4>
      </vt:variant>
      <vt:variant>
        <vt:i4>4</vt:i4>
      </vt:variant>
      <vt:variant>
        <vt:lpwstr>http://www.google.ca/url?sa=i&amp;rct=j&amp;q=&amp;esrc=s&amp;frm=1&amp;source=images&amp;cd=&amp;cad=rja&amp;docid=km68CGoLQ1QGOM&amp;tbnid=b2vTH87yw4SwAM:&amp;ved=0CAUQjRw&amp;url=http%3A%2F%2Fpsychology.wikia.com%2Fwiki%2FAmines&amp;ei=tpPNUuqgO-jF2AWpxYGwBQ&amp;bvm=bv.58187178,d.b2I&amp;psig=AFQjCNExkv_L1oRaESPIM07vAFG78BT63g&amp;ust=1389290044043536</vt:lpwstr>
      </vt:variant>
      <vt:variant>
        <vt:lpwstr/>
      </vt:variant>
      <vt:variant>
        <vt:i4>1638509</vt:i4>
      </vt:variant>
      <vt:variant>
        <vt:i4>6677</vt:i4>
      </vt:variant>
      <vt:variant>
        <vt:i4>1026</vt:i4>
      </vt:variant>
      <vt:variant>
        <vt:i4>4</vt:i4>
      </vt:variant>
      <vt:variant>
        <vt:lpwstr>http://www.google.ca/url?sa=i&amp;rct=j&amp;q=&amp;esrc=s&amp;frm=1&amp;source=images&amp;cd=&amp;cad=rja&amp;docid=toMKZelEej8unM&amp;tbnid=PcsmQgjV-x_pQM:&amp;ved=0CAUQjRw&amp;url=http://en.wikibooks.org/wiki/Structural_Biochemistry/Organic_Chemistry/Organic_Functional_Group/Amide&amp;ei=qaHNUsmIDtCu2gWNyYHwCw&amp;bvm=bv.58187178,d.b2I&amp;psig=AFQjCNE-WUNnf0fITLZJ-pDl3ZLcivjflw&amp;ust=1389290962263247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</dc:title>
  <dc:creator>sckramer</dc:creator>
  <cp:lastModifiedBy>Stathopulos, Suzanne</cp:lastModifiedBy>
  <cp:revision>3</cp:revision>
  <cp:lastPrinted>2017-01-06T16:46:00Z</cp:lastPrinted>
  <dcterms:created xsi:type="dcterms:W3CDTF">2017-01-09T02:31:00Z</dcterms:created>
  <dcterms:modified xsi:type="dcterms:W3CDTF">2017-01-09T02:38:00Z</dcterms:modified>
</cp:coreProperties>
</file>